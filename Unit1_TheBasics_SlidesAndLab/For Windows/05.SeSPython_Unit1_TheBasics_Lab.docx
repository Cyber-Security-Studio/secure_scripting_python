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DD48" w14:textId="532D429A" w:rsidR="0020324C" w:rsidRDefault="0020324C" w:rsidP="00A66BD3">
      <w:pPr>
        <w:spacing w:after="0" w:line="240" w:lineRule="auto"/>
        <w:textAlignment w:val="baseline"/>
        <w:rPr>
          <w:rFonts w:ascii="Verdana" w:eastAsia="Times New Roman" w:hAnsi="Verdana" w:cs="Arial"/>
          <w:color w:val="000000"/>
        </w:rPr>
      </w:pPr>
    </w:p>
    <w:p w14:paraId="146DC5E3" w14:textId="77777777" w:rsidR="00A66BD3" w:rsidRPr="0020324C" w:rsidRDefault="00A66BD3" w:rsidP="00A66BD3">
      <w:pPr>
        <w:pStyle w:val="Title"/>
      </w:pPr>
      <w:r>
        <w:t>Secure Scripting (Python)</w:t>
      </w:r>
    </w:p>
    <w:p w14:paraId="524D4D49" w14:textId="77777777" w:rsidR="00A66BD3" w:rsidRDefault="00A66BD3" w:rsidP="00A66BD3">
      <w:pPr>
        <w:pStyle w:val="Title"/>
        <w:rPr>
          <w:b/>
          <w:sz w:val="36"/>
        </w:rPr>
      </w:pPr>
      <w:r>
        <w:rPr>
          <w:b/>
          <w:sz w:val="36"/>
        </w:rPr>
        <w:t>The Basics</w:t>
      </w:r>
    </w:p>
    <w:p w14:paraId="7A9ACFB8" w14:textId="77777777" w:rsidR="00A66BD3" w:rsidRDefault="00A66BD3" w:rsidP="00A66BD3"/>
    <w:p w14:paraId="201FBCC2" w14:textId="77777777" w:rsidR="00A66BD3" w:rsidRPr="0092482E" w:rsidRDefault="00A66BD3" w:rsidP="00A66BD3">
      <w:pPr>
        <w:pStyle w:val="Heading1"/>
      </w:pPr>
      <w:r>
        <w:t>lab: looking for Strings</w:t>
      </w:r>
    </w:p>
    <w:p w14:paraId="7B5E010E" w14:textId="77777777" w:rsidR="00A66BD3" w:rsidRDefault="00A66BD3" w:rsidP="00A66BD3">
      <w:bookmarkStart w:id="0" w:name="_bookmark1"/>
      <w:bookmarkEnd w:id="0"/>
    </w:p>
    <w:p w14:paraId="7C991C24" w14:textId="77777777" w:rsidR="00A66BD3" w:rsidRPr="00A66BD3" w:rsidRDefault="00A66BD3" w:rsidP="00A66BD3">
      <w:pPr>
        <w:rPr>
          <w:rFonts w:ascii="Verdana" w:hAnsi="Verdana"/>
        </w:rPr>
      </w:pPr>
      <w:r w:rsidRPr="00A66BD3">
        <w:rPr>
          <w:rFonts w:ascii="Verdana" w:hAnsi="Verdana"/>
        </w:rPr>
        <w:t xml:space="preserve">In this lab, you will build a simple tool to look up words containing a sequence of characters (a </w:t>
      </w:r>
      <w:r w:rsidRPr="00A66BD3">
        <w:rPr>
          <w:rFonts w:ascii="Verdana" w:hAnsi="Verdana"/>
          <w:i/>
        </w:rPr>
        <w:t>string</w:t>
      </w:r>
      <w:r w:rsidRPr="00A66BD3">
        <w:rPr>
          <w:rFonts w:ascii="Verdana" w:hAnsi="Verdana"/>
        </w:rPr>
        <w:t>). You will build this script in three stages. First, assume that both the string and the filename are given. Next, assume that the string is to be read from the command line. Finally, create a script that will read both the string and the filename from the command line. Check for errors throughout the entire process.</w:t>
      </w:r>
    </w:p>
    <w:p w14:paraId="18D97DBA" w14:textId="3ADB032C" w:rsidR="00A66BD3" w:rsidRPr="00A66BD3" w:rsidRDefault="00A66BD3" w:rsidP="00A66BD3">
      <w:pPr>
        <w:rPr>
          <w:rFonts w:ascii="Verdana" w:hAnsi="Verdana"/>
        </w:rPr>
      </w:pPr>
      <w:r w:rsidRPr="00A66BD3">
        <w:rPr>
          <w:rFonts w:ascii="Verdana" w:hAnsi="Verdana"/>
        </w:rPr>
        <w:t>For this lab, you will need the following file:</w:t>
      </w:r>
    </w:p>
    <w:p w14:paraId="22CC83B1" w14:textId="0C73A15A" w:rsidR="00A66BD3" w:rsidRDefault="00A66BD3" w:rsidP="007F5D5F">
      <w:pPr>
        <w:pStyle w:val="ListParagraph"/>
        <w:numPr>
          <w:ilvl w:val="0"/>
          <w:numId w:val="19"/>
        </w:numPr>
        <w:spacing w:before="100"/>
        <w:rPr>
          <w:rFonts w:ascii="Verdana" w:hAnsi="Verdana"/>
        </w:rPr>
      </w:pPr>
      <w:r w:rsidRPr="00A66BD3">
        <w:rPr>
          <w:rFonts w:ascii="Verdana" w:hAnsi="Verdana"/>
        </w:rPr>
        <w:t>dict.txt</w:t>
      </w:r>
    </w:p>
    <w:p w14:paraId="4B01B2A4" w14:textId="7F158DC4" w:rsidR="007F5D5F" w:rsidRDefault="007F5D5F" w:rsidP="007F5D5F">
      <w:pPr>
        <w:spacing w:before="100"/>
        <w:rPr>
          <w:rFonts w:ascii="Verdana" w:hAnsi="Verdana"/>
        </w:rPr>
      </w:pPr>
      <w:r>
        <w:rPr>
          <w:rFonts w:ascii="Verdana" w:hAnsi="Verdana"/>
        </w:rPr>
        <w:t>For reference, please use the following file:</w:t>
      </w:r>
    </w:p>
    <w:p w14:paraId="78EC8FC9" w14:textId="723FE9D5" w:rsidR="007F5D5F" w:rsidRPr="007F5D5F" w:rsidRDefault="007F5D5F" w:rsidP="007F5D5F">
      <w:pPr>
        <w:pStyle w:val="ListParagraph"/>
        <w:numPr>
          <w:ilvl w:val="0"/>
          <w:numId w:val="19"/>
        </w:numPr>
        <w:spacing w:before="100"/>
        <w:rPr>
          <w:rFonts w:ascii="Verdana" w:hAnsi="Verdana"/>
        </w:rPr>
      </w:pPr>
      <w:r>
        <w:rPr>
          <w:rFonts w:ascii="Verdana" w:hAnsi="Verdana"/>
        </w:rPr>
        <w:t>mytype.py</w:t>
      </w:r>
    </w:p>
    <w:p w14:paraId="1AE4F352" w14:textId="77777777" w:rsidR="00A66BD3" w:rsidRPr="00A66BD3" w:rsidRDefault="00A66BD3" w:rsidP="00A66BD3">
      <w:pPr>
        <w:pStyle w:val="Heading3"/>
        <w:rPr>
          <w:rFonts w:ascii="Verdana" w:hAnsi="Verdana"/>
        </w:rPr>
      </w:pPr>
      <w:r w:rsidRPr="00A66BD3">
        <w:rPr>
          <w:rFonts w:ascii="Verdana" w:hAnsi="Verdana"/>
        </w:rPr>
        <w:t>Lab Exercise 1</w:t>
      </w:r>
    </w:p>
    <w:p w14:paraId="5C575858" w14:textId="77777777" w:rsidR="00A66BD3" w:rsidRPr="00A66BD3" w:rsidRDefault="00A66BD3" w:rsidP="00A66BD3">
      <w:pPr>
        <w:rPr>
          <w:rFonts w:ascii="Verdana" w:hAnsi="Verdana"/>
        </w:rPr>
      </w:pPr>
      <w:r w:rsidRPr="00A66BD3">
        <w:rPr>
          <w:rFonts w:ascii="Verdana" w:hAnsi="Verdana"/>
        </w:rPr>
        <w:t>Find the words in the word list “dict.txt” that contain the string “</w:t>
      </w:r>
      <w:proofErr w:type="spellStart"/>
      <w:r w:rsidRPr="00A66BD3">
        <w:rPr>
          <w:rFonts w:ascii="Verdana" w:hAnsi="Verdana"/>
        </w:rPr>
        <w:t>gry</w:t>
      </w:r>
      <w:proofErr w:type="spellEnd"/>
      <w:r w:rsidRPr="00A66BD3">
        <w:rPr>
          <w:rFonts w:ascii="Verdana" w:hAnsi="Verdana"/>
        </w:rPr>
        <w:t>”.</w:t>
      </w:r>
    </w:p>
    <w:p w14:paraId="783234F6" w14:textId="1A87D68D" w:rsidR="00A66BD3" w:rsidRDefault="00A66BD3" w:rsidP="00A36DB4">
      <w:pPr>
        <w:pStyle w:val="ListParagraph"/>
        <w:numPr>
          <w:ilvl w:val="0"/>
          <w:numId w:val="17"/>
        </w:numPr>
        <w:spacing w:before="100"/>
        <w:rPr>
          <w:rFonts w:ascii="Verdana" w:hAnsi="Verdana"/>
        </w:rPr>
      </w:pPr>
      <w:r w:rsidRPr="00A66BD3">
        <w:rPr>
          <w:rFonts w:ascii="Verdana" w:hAnsi="Verdana"/>
        </w:rPr>
        <w:t>What is the format of the file “dict.txt”? How many words per line does it contain?</w:t>
      </w:r>
    </w:p>
    <w:p w14:paraId="683E9791" w14:textId="77777777" w:rsidR="00A36DB4" w:rsidRPr="00A66BD3" w:rsidRDefault="00A36DB4" w:rsidP="00A36DB4">
      <w:pPr>
        <w:pStyle w:val="ListParagraph"/>
        <w:spacing w:before="100"/>
        <w:rPr>
          <w:rFonts w:ascii="Verdana" w:hAnsi="Verdana"/>
        </w:rPr>
      </w:pPr>
    </w:p>
    <w:p w14:paraId="6549195D" w14:textId="4449864B" w:rsidR="00A66BD3" w:rsidRDefault="00A66BD3" w:rsidP="00A66BD3">
      <w:pPr>
        <w:pStyle w:val="ListParagraph"/>
        <w:numPr>
          <w:ilvl w:val="0"/>
          <w:numId w:val="17"/>
        </w:numPr>
        <w:spacing w:before="100"/>
        <w:rPr>
          <w:rFonts w:ascii="Verdana" w:hAnsi="Verdana"/>
        </w:rPr>
      </w:pPr>
      <w:r w:rsidRPr="00A66BD3">
        <w:rPr>
          <w:rFonts w:ascii="Verdana" w:hAnsi="Verdana"/>
        </w:rPr>
        <w:t xml:space="preserve">Look up the </w:t>
      </w:r>
      <w:r w:rsidR="00FB61ED">
        <w:rPr>
          <w:rFonts w:ascii="Verdana" w:hAnsi="Verdana"/>
        </w:rPr>
        <w:t>command</w:t>
      </w:r>
      <w:r w:rsidRPr="00A66BD3">
        <w:rPr>
          <w:rFonts w:ascii="Verdana" w:hAnsi="Verdana"/>
        </w:rPr>
        <w:t xml:space="preserve"> </w:t>
      </w:r>
      <w:proofErr w:type="spellStart"/>
      <w:r w:rsidR="0063086D">
        <w:rPr>
          <w:rFonts w:ascii="Verdana" w:hAnsi="Verdana"/>
          <w:i/>
        </w:rPr>
        <w:t>findstr</w:t>
      </w:r>
      <w:proofErr w:type="spellEnd"/>
      <w:r w:rsidRPr="00A66BD3">
        <w:rPr>
          <w:rFonts w:ascii="Verdana" w:hAnsi="Verdana"/>
        </w:rPr>
        <w:t>.</w:t>
      </w:r>
      <w:r w:rsidR="00FB61ED">
        <w:rPr>
          <w:rFonts w:ascii="Verdana" w:hAnsi="Verdana"/>
        </w:rPr>
        <w:t xml:space="preserve"> (the Windows equivalent of grep)</w:t>
      </w:r>
      <w:r w:rsidRPr="00A66BD3">
        <w:rPr>
          <w:rFonts w:ascii="Verdana" w:hAnsi="Verdana"/>
        </w:rPr>
        <w:t xml:space="preserve"> What arguments would you give it to look for the string “</w:t>
      </w:r>
      <w:proofErr w:type="spellStart"/>
      <w:r w:rsidRPr="00A66BD3">
        <w:rPr>
          <w:rFonts w:ascii="Verdana" w:hAnsi="Verdana"/>
        </w:rPr>
        <w:t>gry</w:t>
      </w:r>
      <w:proofErr w:type="spellEnd"/>
      <w:r w:rsidRPr="00A66BD3">
        <w:rPr>
          <w:rFonts w:ascii="Verdana" w:hAnsi="Verdana"/>
        </w:rPr>
        <w:t>” in dict.txt?</w:t>
      </w:r>
    </w:p>
    <w:p w14:paraId="405EE43E" w14:textId="77777777" w:rsidR="00A66BD3" w:rsidRPr="00B1290F" w:rsidRDefault="00A66BD3" w:rsidP="00B1290F">
      <w:pPr>
        <w:rPr>
          <w:rFonts w:ascii="Verdana" w:hAnsi="Verdana"/>
        </w:rPr>
      </w:pPr>
    </w:p>
    <w:p w14:paraId="72AE7E4C" w14:textId="77EE1CCB" w:rsidR="00A36DB4" w:rsidRPr="00A36DB4" w:rsidRDefault="00A66BD3" w:rsidP="00A36DB4">
      <w:pPr>
        <w:pStyle w:val="ListParagraph"/>
        <w:numPr>
          <w:ilvl w:val="0"/>
          <w:numId w:val="17"/>
        </w:numPr>
        <w:spacing w:before="100"/>
        <w:rPr>
          <w:rFonts w:ascii="Verdana" w:hAnsi="Verdana"/>
        </w:rPr>
        <w:sectPr w:rsidR="00A36DB4" w:rsidRPr="00A36DB4" w:rsidSect="0020324C">
          <w:headerReference w:type="even" r:id="rId8"/>
          <w:headerReference w:type="default" r:id="rId9"/>
          <w:footerReference w:type="even" r:id="rId10"/>
          <w:footerReference w:type="default" r:id="rId11"/>
          <w:headerReference w:type="first" r:id="rId12"/>
          <w:footerReference w:type="first" r:id="rId13"/>
          <w:pgSz w:w="12240" w:h="15840"/>
          <w:pgMar w:top="1400" w:right="1340" w:bottom="1200" w:left="1720" w:header="144" w:footer="432" w:gutter="0"/>
          <w:cols w:space="720"/>
          <w:titlePg/>
          <w:docGrid w:linePitch="299"/>
        </w:sectPr>
      </w:pPr>
      <w:r w:rsidRPr="00A66BD3">
        <w:rPr>
          <w:rFonts w:ascii="Verdana" w:hAnsi="Verdana"/>
        </w:rPr>
        <w:t xml:space="preserve">Write a </w:t>
      </w:r>
      <w:r w:rsidR="00FB61ED">
        <w:rPr>
          <w:rFonts w:ascii="Verdana" w:hAnsi="Verdana"/>
          <w:bCs/>
        </w:rPr>
        <w:t>Python</w:t>
      </w:r>
      <w:r w:rsidRPr="00A66BD3">
        <w:rPr>
          <w:rFonts w:ascii="Verdana" w:hAnsi="Verdana"/>
        </w:rPr>
        <w:t xml:space="preserve"> script called “lookfor1.</w:t>
      </w:r>
      <w:r w:rsidR="00FB61ED">
        <w:rPr>
          <w:rFonts w:ascii="Verdana" w:hAnsi="Verdana"/>
        </w:rPr>
        <w:t>py</w:t>
      </w:r>
      <w:r w:rsidRPr="00A66BD3">
        <w:rPr>
          <w:rFonts w:ascii="Verdana" w:hAnsi="Verdana"/>
        </w:rPr>
        <w:t>” that executes this command to look for words containing “</w:t>
      </w:r>
      <w:proofErr w:type="spellStart"/>
      <w:r w:rsidRPr="00A66BD3">
        <w:rPr>
          <w:rFonts w:ascii="Verdana" w:hAnsi="Verdana"/>
        </w:rPr>
        <w:t>gry</w:t>
      </w:r>
      <w:proofErr w:type="spellEnd"/>
      <w:r w:rsidRPr="00A66BD3">
        <w:rPr>
          <w:rFonts w:ascii="Verdana" w:hAnsi="Verdana"/>
        </w:rPr>
        <w:t xml:space="preserve">” in dict.txt. If </w:t>
      </w:r>
      <w:proofErr w:type="gramStart"/>
      <w:r w:rsidRPr="00A66BD3">
        <w:rPr>
          <w:rFonts w:ascii="Verdana" w:hAnsi="Verdana"/>
        </w:rPr>
        <w:t>you</w:t>
      </w:r>
      <w:proofErr w:type="gramEnd"/>
      <w:r w:rsidRPr="00A66BD3">
        <w:rPr>
          <w:rFonts w:ascii="Verdana" w:hAnsi="Verdana"/>
        </w:rPr>
        <w:t xml:space="preserve"> did it right, you will see eight words, the first being “agrypnia” and the last being “</w:t>
      </w:r>
      <w:proofErr w:type="spellStart"/>
      <w:r w:rsidRPr="00A66BD3">
        <w:rPr>
          <w:rFonts w:ascii="Verdana" w:hAnsi="Verdana"/>
        </w:rPr>
        <w:t>pouggry</w:t>
      </w:r>
      <w:proofErr w:type="spellEnd"/>
      <w:r w:rsidR="00A36DB4">
        <w:rPr>
          <w:rFonts w:ascii="Verdana" w:hAnsi="Verdana"/>
        </w:rPr>
        <w:t>”</w:t>
      </w:r>
    </w:p>
    <w:p w14:paraId="2B3013EF" w14:textId="77777777" w:rsidR="00A66BD3" w:rsidRPr="00A66BD3" w:rsidRDefault="00A66BD3" w:rsidP="00A66BD3">
      <w:pPr>
        <w:spacing w:after="0" w:line="240" w:lineRule="auto"/>
        <w:rPr>
          <w:rFonts w:ascii="Verdana" w:hAnsi="Verdana"/>
        </w:rPr>
        <w:sectPr w:rsidR="00A66BD3" w:rsidRPr="00A66BD3" w:rsidSect="00F849F6">
          <w:type w:val="continuous"/>
          <w:pgSz w:w="12240" w:h="15840"/>
          <w:pgMar w:top="1400" w:right="1340" w:bottom="1200" w:left="1720" w:header="144" w:footer="432" w:gutter="0"/>
          <w:cols w:space="720"/>
          <w:titlePg/>
          <w:docGrid w:linePitch="299"/>
        </w:sectPr>
      </w:pPr>
    </w:p>
    <w:p w14:paraId="6E798812" w14:textId="77777777" w:rsidR="00A66BD3" w:rsidRPr="00A66BD3" w:rsidRDefault="00A66BD3" w:rsidP="00A66BD3">
      <w:pPr>
        <w:rPr>
          <w:rFonts w:ascii="Verdana" w:hAnsi="Verdana"/>
        </w:rPr>
        <w:sectPr w:rsidR="00A66BD3" w:rsidRPr="00A66BD3" w:rsidSect="00F849F6">
          <w:type w:val="continuous"/>
          <w:pgSz w:w="12240" w:h="15840"/>
          <w:pgMar w:top="1400" w:right="1340" w:bottom="1200" w:left="1720" w:header="144" w:footer="432" w:gutter="0"/>
          <w:cols w:num="2" w:space="720"/>
          <w:titlePg/>
          <w:docGrid w:linePitch="299"/>
        </w:sectPr>
      </w:pPr>
    </w:p>
    <w:p w14:paraId="476608FC" w14:textId="77777777" w:rsidR="00A66BD3" w:rsidRPr="00A66BD3" w:rsidRDefault="00A66BD3" w:rsidP="00A66BD3">
      <w:pPr>
        <w:rPr>
          <w:rFonts w:ascii="Verdana" w:hAnsi="Verdana"/>
        </w:rPr>
      </w:pPr>
    </w:p>
    <w:p w14:paraId="30737B7F" w14:textId="77777777" w:rsidR="00A66BD3" w:rsidRPr="00A66BD3" w:rsidRDefault="00A66BD3" w:rsidP="00A66BD3">
      <w:pPr>
        <w:pStyle w:val="Heading3"/>
        <w:rPr>
          <w:rFonts w:ascii="Verdana" w:hAnsi="Verdana"/>
        </w:rPr>
      </w:pPr>
      <w:r w:rsidRPr="00A66BD3">
        <w:rPr>
          <w:rFonts w:ascii="Verdana" w:hAnsi="Verdana"/>
        </w:rPr>
        <w:t>Lab Exercise 2</w:t>
      </w:r>
    </w:p>
    <w:p w14:paraId="595589B5" w14:textId="77777777" w:rsidR="00A66BD3" w:rsidRPr="00A66BD3" w:rsidRDefault="00A66BD3" w:rsidP="00A66BD3">
      <w:pPr>
        <w:rPr>
          <w:rFonts w:ascii="Verdana" w:hAnsi="Verdana"/>
        </w:rPr>
      </w:pPr>
      <w:r w:rsidRPr="00A66BD3">
        <w:rPr>
          <w:rFonts w:ascii="Verdana" w:hAnsi="Verdana"/>
        </w:rPr>
        <w:t>Find the words in the word list “dict.txt” that contain a string supplied by the user. Hint: Begin with your script from Lab Exercise 1 and modify it as indicated.</w:t>
      </w:r>
    </w:p>
    <w:p w14:paraId="69E3D3C4" w14:textId="463CD8FD" w:rsidR="00A66BD3" w:rsidRDefault="00A66BD3" w:rsidP="00B1290F">
      <w:pPr>
        <w:pStyle w:val="ListParagraph"/>
        <w:numPr>
          <w:ilvl w:val="0"/>
          <w:numId w:val="18"/>
        </w:numPr>
        <w:spacing w:before="100"/>
        <w:rPr>
          <w:rFonts w:ascii="Verdana" w:hAnsi="Verdana"/>
        </w:rPr>
      </w:pPr>
      <w:r w:rsidRPr="00A66BD3">
        <w:rPr>
          <w:rFonts w:ascii="Verdana" w:hAnsi="Verdana"/>
        </w:rPr>
        <w:t>How do you represent the first argument from the command line in the command you put into your script?</w:t>
      </w:r>
    </w:p>
    <w:p w14:paraId="275D4AE3" w14:textId="77777777" w:rsidR="00B1290F" w:rsidRPr="00B1290F" w:rsidRDefault="00B1290F" w:rsidP="00B1290F">
      <w:pPr>
        <w:pStyle w:val="ListParagraph"/>
        <w:spacing w:before="100"/>
        <w:rPr>
          <w:rFonts w:ascii="Verdana" w:hAnsi="Verdana"/>
        </w:rPr>
      </w:pPr>
    </w:p>
    <w:p w14:paraId="05D2A603" w14:textId="1F7B1F47" w:rsidR="00A66BD3" w:rsidRDefault="00A66BD3" w:rsidP="00A66BD3">
      <w:pPr>
        <w:pStyle w:val="ListParagraph"/>
        <w:numPr>
          <w:ilvl w:val="0"/>
          <w:numId w:val="18"/>
        </w:numPr>
        <w:spacing w:before="100"/>
        <w:rPr>
          <w:rFonts w:ascii="Verdana" w:hAnsi="Verdana"/>
        </w:rPr>
      </w:pPr>
      <w:r w:rsidRPr="00722B8F">
        <w:rPr>
          <w:rFonts w:ascii="Verdana" w:hAnsi="Verdana"/>
        </w:rPr>
        <w:t xml:space="preserve">Modify the script you wrote for Lab Exercise 1 to take the string to be searched for from the command line. Test your script by searching for the </w:t>
      </w:r>
    </w:p>
    <w:p w14:paraId="2B939201" w14:textId="77777777" w:rsidR="00606E2D" w:rsidRPr="00606E2D" w:rsidRDefault="00606E2D" w:rsidP="00606E2D">
      <w:pPr>
        <w:pStyle w:val="ListParagraph"/>
        <w:rPr>
          <w:rFonts w:ascii="Verdana" w:hAnsi="Verdana"/>
        </w:rPr>
      </w:pPr>
    </w:p>
    <w:p w14:paraId="516BB1DF" w14:textId="77777777" w:rsidR="00606E2D" w:rsidRPr="00722B8F" w:rsidRDefault="00606E2D" w:rsidP="00606E2D">
      <w:pPr>
        <w:pStyle w:val="ListParagraph"/>
        <w:spacing w:before="100"/>
        <w:rPr>
          <w:rFonts w:ascii="Verdana" w:hAnsi="Verdana"/>
        </w:rPr>
      </w:pPr>
    </w:p>
    <w:p w14:paraId="7D376A86" w14:textId="24B89A7F" w:rsidR="00A66BD3" w:rsidRDefault="00A66BD3" w:rsidP="00A66BD3">
      <w:pPr>
        <w:pStyle w:val="ListParagraph"/>
        <w:numPr>
          <w:ilvl w:val="0"/>
          <w:numId w:val="18"/>
        </w:numPr>
        <w:spacing w:before="100"/>
        <w:rPr>
          <w:rFonts w:ascii="Verdana" w:hAnsi="Verdana"/>
        </w:rPr>
      </w:pPr>
      <w:r w:rsidRPr="00A66BD3">
        <w:rPr>
          <w:rFonts w:ascii="Verdana" w:hAnsi="Verdana"/>
        </w:rPr>
        <w:t>What happens if no arguments are given? Two arguments?</w:t>
      </w:r>
    </w:p>
    <w:p w14:paraId="590BCE6E" w14:textId="34FB3910" w:rsidR="00606E2D" w:rsidRDefault="00606E2D" w:rsidP="00606E2D">
      <w:pPr>
        <w:pStyle w:val="ListParagraph"/>
        <w:spacing w:before="100"/>
        <w:rPr>
          <w:rFonts w:ascii="Verdana" w:hAnsi="Verdana"/>
        </w:rPr>
      </w:pPr>
    </w:p>
    <w:p w14:paraId="24C8F241" w14:textId="77777777" w:rsidR="00606E2D" w:rsidRDefault="00606E2D" w:rsidP="00606E2D">
      <w:pPr>
        <w:pStyle w:val="ListParagraph"/>
        <w:spacing w:before="100"/>
        <w:rPr>
          <w:rFonts w:ascii="Verdana" w:hAnsi="Verdana"/>
        </w:rPr>
      </w:pPr>
    </w:p>
    <w:p w14:paraId="0C7FADF7" w14:textId="4C02807A" w:rsidR="00606E2D" w:rsidRDefault="00606E2D" w:rsidP="00606E2D">
      <w:pPr>
        <w:pStyle w:val="ListParagraph"/>
        <w:numPr>
          <w:ilvl w:val="0"/>
          <w:numId w:val="18"/>
        </w:numPr>
        <w:spacing w:before="100"/>
        <w:rPr>
          <w:rFonts w:ascii="Verdana" w:hAnsi="Verdana"/>
        </w:rPr>
      </w:pPr>
      <w:r w:rsidRPr="007A7F5D">
        <w:rPr>
          <w:rFonts w:ascii="Verdana" w:hAnsi="Verdana"/>
        </w:rPr>
        <w:t xml:space="preserve">How would you </w:t>
      </w:r>
      <w:r>
        <w:rPr>
          <w:rFonts w:ascii="Verdana" w:hAnsi="Verdana"/>
        </w:rPr>
        <w:t>embed a space into a single argument</w:t>
      </w:r>
      <w:r w:rsidRPr="007A7F5D">
        <w:rPr>
          <w:rFonts w:ascii="Verdana" w:hAnsi="Verdana"/>
        </w:rPr>
        <w:t>?</w:t>
      </w:r>
    </w:p>
    <w:p w14:paraId="1707B27F" w14:textId="77777777" w:rsidR="00606E2D" w:rsidRPr="00606E2D" w:rsidRDefault="00606E2D" w:rsidP="00606E2D">
      <w:pPr>
        <w:pStyle w:val="ListParagraph"/>
        <w:spacing w:before="100"/>
        <w:rPr>
          <w:rFonts w:ascii="Verdana" w:hAnsi="Verdana"/>
        </w:rPr>
      </w:pPr>
    </w:p>
    <w:p w14:paraId="40E4CF43" w14:textId="77777777" w:rsidR="00A66BD3" w:rsidRPr="00A66BD3" w:rsidRDefault="00A66BD3" w:rsidP="00A66BD3">
      <w:pPr>
        <w:pStyle w:val="ListParagraph"/>
        <w:rPr>
          <w:rFonts w:ascii="Verdana" w:hAnsi="Verdana"/>
        </w:rPr>
      </w:pPr>
    </w:p>
    <w:p w14:paraId="73C0F89A" w14:textId="60E62074" w:rsidR="00A66BD3" w:rsidRDefault="00A66BD3" w:rsidP="00A66BD3">
      <w:pPr>
        <w:pStyle w:val="ListParagraph"/>
        <w:numPr>
          <w:ilvl w:val="0"/>
          <w:numId w:val="18"/>
        </w:numPr>
        <w:spacing w:before="100"/>
        <w:rPr>
          <w:rFonts w:ascii="Verdana" w:hAnsi="Verdana"/>
        </w:rPr>
      </w:pPr>
      <w:r w:rsidRPr="00A66BD3">
        <w:rPr>
          <w:rFonts w:ascii="Verdana" w:hAnsi="Verdana"/>
        </w:rPr>
        <w:t>What happens if an argument contains a blank?</w:t>
      </w:r>
    </w:p>
    <w:p w14:paraId="4D0E22B5" w14:textId="77777777" w:rsidR="00A66BD3" w:rsidRPr="00A66BD3" w:rsidRDefault="00A66BD3" w:rsidP="00A66BD3">
      <w:pPr>
        <w:rPr>
          <w:rFonts w:ascii="Verdana" w:hAnsi="Verdana"/>
        </w:rPr>
      </w:pPr>
    </w:p>
    <w:p w14:paraId="32564FD9" w14:textId="77777777" w:rsidR="00A66BD3" w:rsidRPr="00A66BD3" w:rsidRDefault="00A66BD3" w:rsidP="00A66BD3">
      <w:pPr>
        <w:pStyle w:val="Heading3"/>
        <w:rPr>
          <w:rFonts w:ascii="Verdana" w:hAnsi="Verdana"/>
        </w:rPr>
      </w:pPr>
      <w:r w:rsidRPr="00A66BD3">
        <w:rPr>
          <w:rFonts w:ascii="Verdana" w:hAnsi="Verdana"/>
        </w:rPr>
        <w:t>Lab Exercise 3</w:t>
      </w:r>
    </w:p>
    <w:p w14:paraId="3442065C" w14:textId="6705F210" w:rsidR="00A66BD3" w:rsidRPr="00A66BD3" w:rsidRDefault="00A66BD3" w:rsidP="00A66BD3">
      <w:pPr>
        <w:rPr>
          <w:rFonts w:ascii="Verdana" w:hAnsi="Verdana"/>
        </w:rPr>
      </w:pPr>
      <w:r w:rsidRPr="00A66BD3">
        <w:rPr>
          <w:rFonts w:ascii="Verdana" w:hAnsi="Verdana"/>
        </w:rPr>
        <w:t>Modify the script you wrote for Lab Exercise 2 by adding an “if” statement that checks whether there is exactly one argument. Call this script “lookfor3.</w:t>
      </w:r>
      <w:r w:rsidR="00FB61ED">
        <w:rPr>
          <w:rFonts w:ascii="Verdana" w:hAnsi="Verdana"/>
        </w:rPr>
        <w:t>py</w:t>
      </w:r>
      <w:r w:rsidRPr="00A66BD3">
        <w:rPr>
          <w:rFonts w:ascii="Verdana" w:hAnsi="Verdana"/>
        </w:rPr>
        <w:t xml:space="preserve">”. </w:t>
      </w:r>
    </w:p>
    <w:p w14:paraId="63FAB8AF" w14:textId="37BD7FEC" w:rsidR="00A66BD3" w:rsidRPr="00A66BD3" w:rsidRDefault="00A66BD3" w:rsidP="00A66BD3">
      <w:pPr>
        <w:rPr>
          <w:rFonts w:ascii="Verdana" w:hAnsi="Verdana"/>
        </w:rPr>
      </w:pPr>
      <w:r w:rsidRPr="00A66BD3">
        <w:rPr>
          <w:rFonts w:ascii="Verdana" w:hAnsi="Verdana"/>
        </w:rPr>
        <w:t xml:space="preserve">If there is </w:t>
      </w:r>
      <w:r w:rsidRPr="00A66BD3">
        <w:rPr>
          <w:rFonts w:ascii="Verdana" w:hAnsi="Verdana"/>
          <w:i/>
        </w:rPr>
        <w:t>not</w:t>
      </w:r>
      <w:r w:rsidRPr="00A66BD3">
        <w:rPr>
          <w:rFonts w:ascii="Verdana" w:hAnsi="Verdana"/>
        </w:rPr>
        <w:t xml:space="preserve"> exactly one argument </w:t>
      </w:r>
      <w:r w:rsidR="00B85F9E">
        <w:rPr>
          <w:rFonts w:ascii="Verdana" w:hAnsi="Verdana"/>
        </w:rPr>
        <w:t>(</w:t>
      </w:r>
      <w:r w:rsidR="00B85F9E">
        <w:rPr>
          <w:rFonts w:ascii="Verdana" w:hAnsi="Verdana"/>
          <w:b/>
          <w:bCs/>
        </w:rPr>
        <w:t xml:space="preserve">since python considers </w:t>
      </w:r>
      <w:r w:rsidRPr="00A66BD3">
        <w:rPr>
          <w:rFonts w:ascii="Verdana" w:hAnsi="Verdana"/>
          <w:b/>
        </w:rPr>
        <w:t xml:space="preserve">the first argument </w:t>
      </w:r>
      <w:r w:rsidR="00B85F9E">
        <w:rPr>
          <w:rFonts w:ascii="Verdana" w:hAnsi="Verdana"/>
          <w:b/>
        </w:rPr>
        <w:t>to be</w:t>
      </w:r>
      <w:r w:rsidRPr="00A66BD3">
        <w:rPr>
          <w:rFonts w:ascii="Verdana" w:hAnsi="Verdana"/>
          <w:b/>
        </w:rPr>
        <w:t xml:space="preserve"> the actual file name</w:t>
      </w:r>
      <w:r w:rsidRPr="00A66BD3">
        <w:rPr>
          <w:rFonts w:ascii="Verdana" w:hAnsi="Verdana"/>
        </w:rPr>
        <w:t>), your script should print the error message “Usage: give exactly 1 argument, the string to be looked for” and exit immediately.</w:t>
      </w:r>
    </w:p>
    <w:p w14:paraId="248BF36F" w14:textId="77777777" w:rsidR="00A66BD3" w:rsidRPr="00A66BD3" w:rsidRDefault="00A66BD3" w:rsidP="00A66BD3">
      <w:pPr>
        <w:rPr>
          <w:rFonts w:ascii="Verdana" w:hAnsi="Verdana"/>
        </w:rPr>
      </w:pPr>
    </w:p>
    <w:p w14:paraId="2806A558" w14:textId="77777777" w:rsidR="00A66BD3" w:rsidRPr="00A66BD3" w:rsidRDefault="00A66BD3" w:rsidP="00A66BD3">
      <w:pPr>
        <w:pStyle w:val="Heading3"/>
        <w:rPr>
          <w:rFonts w:ascii="Verdana" w:hAnsi="Verdana"/>
        </w:rPr>
      </w:pPr>
      <w:r w:rsidRPr="00A66BD3">
        <w:rPr>
          <w:rFonts w:ascii="Verdana" w:hAnsi="Verdana"/>
        </w:rPr>
        <w:t>Lab Exercise 4</w:t>
      </w:r>
    </w:p>
    <w:p w14:paraId="2201E767" w14:textId="3FF7F3AC" w:rsidR="00A66BD3" w:rsidRPr="00A66BD3" w:rsidRDefault="00A66BD3" w:rsidP="00A66BD3">
      <w:pPr>
        <w:rPr>
          <w:rFonts w:ascii="Verdana" w:hAnsi="Verdana"/>
        </w:rPr>
      </w:pPr>
      <w:r w:rsidRPr="00A66BD3">
        <w:rPr>
          <w:rFonts w:ascii="Verdana" w:hAnsi="Verdana"/>
        </w:rPr>
        <w:t>Find the words in the word list named by the user (like “dict.txt”) that contain a string supplied by the user. Your shell script is to be called “lookfor4</w:t>
      </w:r>
      <w:r w:rsidR="00FB61ED">
        <w:rPr>
          <w:rFonts w:ascii="Verdana" w:hAnsi="Verdana"/>
        </w:rPr>
        <w:t>.py</w:t>
      </w:r>
      <w:r w:rsidRPr="00A66BD3">
        <w:rPr>
          <w:rFonts w:ascii="Verdana" w:hAnsi="Verdana"/>
        </w:rPr>
        <w:t xml:space="preserve">”. </w:t>
      </w:r>
    </w:p>
    <w:p w14:paraId="159D79E0" w14:textId="2B5F5EA7" w:rsidR="00A66BD3" w:rsidRPr="00A66BD3" w:rsidRDefault="00A66BD3" w:rsidP="00A66BD3">
      <w:pPr>
        <w:rPr>
          <w:rFonts w:ascii="Verdana" w:hAnsi="Verdana"/>
        </w:rPr>
      </w:pPr>
      <w:r w:rsidRPr="00A66BD3">
        <w:rPr>
          <w:rFonts w:ascii="Verdana" w:hAnsi="Verdana"/>
        </w:rPr>
        <w:t>Hint: Begin with your script from Lab Exercise 2 and modify it as indicated.</w:t>
      </w:r>
    </w:p>
    <w:p w14:paraId="55594E74" w14:textId="4977459B" w:rsidR="00A66BD3" w:rsidRPr="00A66BD3" w:rsidRDefault="00A66BD3" w:rsidP="00A66BD3">
      <w:pPr>
        <w:pStyle w:val="ListParagraph"/>
        <w:numPr>
          <w:ilvl w:val="0"/>
          <w:numId w:val="21"/>
        </w:numPr>
        <w:spacing w:before="100"/>
        <w:rPr>
          <w:rFonts w:ascii="Verdana" w:hAnsi="Verdana"/>
        </w:rPr>
      </w:pPr>
      <w:r w:rsidRPr="00A66BD3">
        <w:rPr>
          <w:rFonts w:ascii="Verdana" w:hAnsi="Verdana"/>
        </w:rPr>
        <w:t>Modify your script in Exercise 2 so that the word list is the second argument on the command line. Call this script “lookfor4.</w:t>
      </w:r>
      <w:r w:rsidR="00FB61ED">
        <w:rPr>
          <w:rFonts w:ascii="Verdana" w:hAnsi="Verdana"/>
        </w:rPr>
        <w:t>py</w:t>
      </w:r>
      <w:r w:rsidRPr="00A66BD3">
        <w:rPr>
          <w:rFonts w:ascii="Verdana" w:hAnsi="Verdana"/>
        </w:rPr>
        <w:t>”. Remember to change your “if” statement so it balks if there are not exactly two arguments!</w:t>
      </w:r>
    </w:p>
    <w:p w14:paraId="5E23AE4D" w14:textId="77777777" w:rsidR="00A66BD3" w:rsidRPr="00A66BD3" w:rsidRDefault="00A66BD3" w:rsidP="00A66BD3">
      <w:pPr>
        <w:pStyle w:val="ListParagraph"/>
        <w:rPr>
          <w:rFonts w:ascii="Verdana" w:hAnsi="Verdana"/>
        </w:rPr>
      </w:pPr>
    </w:p>
    <w:p w14:paraId="19E2AAF9" w14:textId="39175924" w:rsidR="00A66BD3" w:rsidRPr="00A66BD3" w:rsidRDefault="00A66BD3" w:rsidP="00A66BD3">
      <w:pPr>
        <w:pStyle w:val="ListParagraph"/>
        <w:numPr>
          <w:ilvl w:val="0"/>
          <w:numId w:val="22"/>
        </w:numPr>
        <w:spacing w:before="100"/>
        <w:rPr>
          <w:rFonts w:ascii="Verdana" w:hAnsi="Verdana"/>
        </w:rPr>
      </w:pPr>
      <w:r w:rsidRPr="00A66BD3">
        <w:rPr>
          <w:rFonts w:ascii="Verdana" w:hAnsi="Verdana"/>
        </w:rPr>
        <w:t>Change the error message to “Usage: lookfor4 string file”. Call this script “lookfor4a.</w:t>
      </w:r>
      <w:r w:rsidR="00FB61ED">
        <w:rPr>
          <w:rFonts w:ascii="Verdana" w:hAnsi="Verdana"/>
        </w:rPr>
        <w:t>py</w:t>
      </w:r>
      <w:r w:rsidRPr="00A66BD3">
        <w:rPr>
          <w:rFonts w:ascii="Verdana" w:hAnsi="Verdana"/>
        </w:rPr>
        <w:t>”.</w:t>
      </w:r>
    </w:p>
    <w:p w14:paraId="27C5D49F" w14:textId="77777777" w:rsidR="00A66BD3" w:rsidRPr="00A66BD3" w:rsidRDefault="00A66BD3" w:rsidP="00A66BD3">
      <w:pPr>
        <w:pStyle w:val="ListParagraph"/>
        <w:rPr>
          <w:rFonts w:ascii="Verdana" w:hAnsi="Verdana"/>
        </w:rPr>
      </w:pPr>
    </w:p>
    <w:p w14:paraId="6B7A9A25" w14:textId="7AFBE4AD" w:rsidR="00A66BD3" w:rsidRPr="00A66BD3" w:rsidRDefault="00A66BD3" w:rsidP="00A66BD3">
      <w:pPr>
        <w:pStyle w:val="ListParagraph"/>
        <w:numPr>
          <w:ilvl w:val="0"/>
          <w:numId w:val="22"/>
        </w:numPr>
        <w:spacing w:before="100"/>
        <w:rPr>
          <w:rFonts w:ascii="Verdana" w:hAnsi="Verdana"/>
        </w:rPr>
      </w:pPr>
      <w:r w:rsidRPr="00A66BD3">
        <w:rPr>
          <w:rFonts w:ascii="Verdana" w:hAnsi="Verdana"/>
        </w:rPr>
        <w:t>Change the error message so it prints the exact name of the script. That is, if you call the script “find4” and not “lookfor4.</w:t>
      </w:r>
      <w:r w:rsidR="00FB61ED">
        <w:rPr>
          <w:rFonts w:ascii="Verdana" w:hAnsi="Verdana"/>
        </w:rPr>
        <w:t>py</w:t>
      </w:r>
      <w:r w:rsidRPr="00A66BD3">
        <w:rPr>
          <w:rFonts w:ascii="Verdana" w:hAnsi="Verdana"/>
        </w:rPr>
        <w:t>”, the error message should print as “Usage: find4 string file”. A similar error message should occur if you call the script “</w:t>
      </w:r>
      <w:proofErr w:type="spellStart"/>
      <w:r w:rsidRPr="00A66BD3">
        <w:rPr>
          <w:rFonts w:ascii="Verdana" w:hAnsi="Verdana"/>
        </w:rPr>
        <w:t>catdog</w:t>
      </w:r>
      <w:proofErr w:type="spellEnd"/>
      <w:r w:rsidRPr="00A66BD3">
        <w:rPr>
          <w:rFonts w:ascii="Verdana" w:hAnsi="Verdana"/>
        </w:rPr>
        <w:t xml:space="preserve">” </w:t>
      </w:r>
      <w:r w:rsidRPr="00A66BD3">
        <w:rPr>
          <w:rFonts w:ascii="Verdana" w:hAnsi="Verdana"/>
          <w:i/>
        </w:rPr>
        <w:t xml:space="preserve">without changing the script! </w:t>
      </w:r>
      <w:r w:rsidRPr="00A66BD3">
        <w:rPr>
          <w:rFonts w:ascii="Verdana" w:hAnsi="Verdana"/>
        </w:rPr>
        <w:t>Call this script “lookfor4b.</w:t>
      </w:r>
      <w:r w:rsidR="00FB61ED">
        <w:rPr>
          <w:rFonts w:ascii="Verdana" w:hAnsi="Verdana"/>
        </w:rPr>
        <w:t>py</w:t>
      </w:r>
      <w:r w:rsidRPr="00A66BD3">
        <w:rPr>
          <w:rFonts w:ascii="Verdana" w:hAnsi="Verdana"/>
        </w:rPr>
        <w:t>”.</w:t>
      </w:r>
    </w:p>
    <w:p w14:paraId="59787B18" w14:textId="77777777" w:rsidR="00A66BD3" w:rsidRPr="00A66BD3" w:rsidRDefault="00A66BD3" w:rsidP="00A66BD3">
      <w:pPr>
        <w:rPr>
          <w:rFonts w:ascii="Verdana" w:hAnsi="Verdana"/>
        </w:rPr>
      </w:pPr>
    </w:p>
    <w:p w14:paraId="7E173915" w14:textId="77777777" w:rsidR="00A66BD3" w:rsidRPr="00A66BD3" w:rsidRDefault="00A66BD3" w:rsidP="00A66BD3">
      <w:pPr>
        <w:pStyle w:val="Heading3"/>
        <w:rPr>
          <w:rFonts w:ascii="Verdana" w:hAnsi="Verdana"/>
        </w:rPr>
      </w:pPr>
      <w:r w:rsidRPr="00A66BD3">
        <w:rPr>
          <w:rFonts w:ascii="Verdana" w:hAnsi="Verdana"/>
        </w:rPr>
        <w:t>Puzzler</w:t>
      </w:r>
    </w:p>
    <w:p w14:paraId="5BF5D403" w14:textId="2C8CB32F" w:rsidR="00A66BD3" w:rsidRPr="00A66BD3" w:rsidRDefault="00A66BD3" w:rsidP="00A66BD3">
      <w:pPr>
        <w:rPr>
          <w:rFonts w:ascii="Verdana" w:hAnsi="Verdana"/>
        </w:rPr>
      </w:pPr>
      <w:r w:rsidRPr="00A66BD3">
        <w:rPr>
          <w:rFonts w:ascii="Verdana" w:hAnsi="Verdana"/>
        </w:rPr>
        <w:t xml:space="preserve">In the script you wrote for Lab Exercise 4, if the file does not exist, </w:t>
      </w:r>
      <w:r w:rsidR="00CA2892">
        <w:rPr>
          <w:rFonts w:ascii="Verdana" w:hAnsi="Verdana"/>
          <w:i/>
        </w:rPr>
        <w:t>type</w:t>
      </w:r>
      <w:r w:rsidRPr="00A66BD3">
        <w:rPr>
          <w:rFonts w:ascii="Verdana" w:hAnsi="Verdana"/>
        </w:rPr>
        <w:t xml:space="preserve"> prints an error message. This will be confusing to beginners. Add a test </w:t>
      </w:r>
      <w:r w:rsidR="007A0744">
        <w:rPr>
          <w:rFonts w:ascii="Verdana" w:hAnsi="Verdana"/>
        </w:rPr>
        <w:t>to</w:t>
      </w:r>
      <w:r w:rsidRPr="00A66BD3">
        <w:rPr>
          <w:rFonts w:ascii="Verdana" w:hAnsi="Verdana"/>
        </w:rPr>
        <w:t xml:space="preserve"> that script that prints the error message </w:t>
      </w:r>
    </w:p>
    <w:p w14:paraId="00D35AD3" w14:textId="77777777" w:rsidR="00A66BD3" w:rsidRPr="00A66BD3" w:rsidRDefault="00A66BD3" w:rsidP="00A66BD3">
      <w:pPr>
        <w:ind w:firstLine="720"/>
        <w:rPr>
          <w:rFonts w:ascii="Verdana" w:hAnsi="Verdana" w:cs="Courier New"/>
        </w:rPr>
      </w:pPr>
      <w:proofErr w:type="spellStart"/>
      <w:r w:rsidRPr="00A66BD3">
        <w:rPr>
          <w:rFonts w:ascii="Verdana" w:hAnsi="Verdana" w:cs="Courier New"/>
          <w:i/>
        </w:rPr>
        <w:t>script_name</w:t>
      </w:r>
      <w:proofErr w:type="spellEnd"/>
      <w:r w:rsidRPr="00A66BD3">
        <w:rPr>
          <w:rFonts w:ascii="Verdana" w:hAnsi="Verdana" w:cs="Courier New"/>
        </w:rPr>
        <w:t xml:space="preserve">: file </w:t>
      </w:r>
      <w:proofErr w:type="spellStart"/>
      <w:r w:rsidRPr="00A66BD3">
        <w:rPr>
          <w:rFonts w:ascii="Verdana" w:hAnsi="Verdana" w:cs="Courier New"/>
          <w:i/>
        </w:rPr>
        <w:t>file_name</w:t>
      </w:r>
      <w:proofErr w:type="spellEnd"/>
      <w:r w:rsidRPr="00A66BD3">
        <w:rPr>
          <w:rFonts w:ascii="Verdana" w:hAnsi="Verdana" w:cs="Courier New"/>
        </w:rPr>
        <w:t xml:space="preserve"> cannot be read</w:t>
      </w:r>
    </w:p>
    <w:p w14:paraId="474FFB10" w14:textId="087F3BD9" w:rsidR="00A66BD3" w:rsidRPr="00A66BD3" w:rsidRDefault="00A66BD3" w:rsidP="00A66BD3">
      <w:pPr>
        <w:rPr>
          <w:rFonts w:ascii="Verdana" w:hAnsi="Verdana"/>
        </w:rPr>
      </w:pPr>
      <w:r w:rsidRPr="00A66BD3">
        <w:rPr>
          <w:rFonts w:ascii="Verdana" w:hAnsi="Verdana"/>
        </w:rPr>
        <w:t xml:space="preserve">where </w:t>
      </w:r>
      <w:proofErr w:type="spellStart"/>
      <w:r w:rsidRPr="00A66BD3">
        <w:rPr>
          <w:rFonts w:ascii="Verdana" w:hAnsi="Verdana"/>
          <w:i/>
        </w:rPr>
        <w:t>script_name</w:t>
      </w:r>
      <w:proofErr w:type="spellEnd"/>
      <w:r w:rsidRPr="00A66BD3">
        <w:rPr>
          <w:rFonts w:ascii="Verdana" w:hAnsi="Verdana"/>
        </w:rPr>
        <w:t xml:space="preserve"> is the name of the script and </w:t>
      </w:r>
      <w:proofErr w:type="spellStart"/>
      <w:r w:rsidRPr="00A66BD3">
        <w:rPr>
          <w:rFonts w:ascii="Verdana" w:hAnsi="Verdana"/>
          <w:i/>
        </w:rPr>
        <w:t>file_name</w:t>
      </w:r>
      <w:proofErr w:type="spellEnd"/>
      <w:r w:rsidRPr="00A66BD3">
        <w:rPr>
          <w:rFonts w:ascii="Verdana" w:hAnsi="Verdana"/>
        </w:rPr>
        <w:t xml:space="preserve"> is the name of the file that the user gives. Call this script “lookforp1.</w:t>
      </w:r>
      <w:r w:rsidR="00CA2892">
        <w:rPr>
          <w:rFonts w:ascii="Verdana" w:hAnsi="Verdana"/>
        </w:rPr>
        <w:t>py</w:t>
      </w:r>
      <w:r w:rsidRPr="00A66BD3">
        <w:rPr>
          <w:rFonts w:ascii="Verdana" w:hAnsi="Verdana"/>
        </w:rPr>
        <w:t>”.</w:t>
      </w:r>
    </w:p>
    <w:p w14:paraId="622E606B" w14:textId="77777777" w:rsidR="00A66BD3" w:rsidRPr="00A66BD3" w:rsidRDefault="00A66BD3" w:rsidP="00A66BD3">
      <w:pPr>
        <w:rPr>
          <w:rFonts w:ascii="Verdana" w:hAnsi="Verdana"/>
        </w:rPr>
      </w:pPr>
    </w:p>
    <w:p w14:paraId="2835E242" w14:textId="77777777" w:rsidR="00A66BD3" w:rsidRPr="00F5575C" w:rsidRDefault="00A66BD3" w:rsidP="00C16691">
      <w:pPr>
        <w:pStyle w:val="Heading2"/>
        <w:rPr>
          <w:bCs/>
        </w:rPr>
      </w:pPr>
      <w:r w:rsidRPr="00F5575C">
        <w:t>What to submit</w:t>
      </w:r>
    </w:p>
    <w:p w14:paraId="3635BB58" w14:textId="77777777" w:rsidR="00A66BD3" w:rsidRPr="00A66BD3" w:rsidRDefault="00A66BD3" w:rsidP="00A66BD3">
      <w:pPr>
        <w:pStyle w:val="BodyText"/>
        <w:spacing w:before="45" w:after="0"/>
        <w:ind w:left="0" w:right="121"/>
        <w:rPr>
          <w:rFonts w:ascii="Verdana" w:hAnsi="Verdana"/>
          <w:spacing w:val="-1"/>
          <w:sz w:val="22"/>
          <w:szCs w:val="22"/>
        </w:rPr>
      </w:pPr>
    </w:p>
    <w:p w14:paraId="4660EFBE" w14:textId="77777777" w:rsidR="00A66BD3" w:rsidRPr="00A66BD3" w:rsidRDefault="00A66BD3" w:rsidP="00A66BD3">
      <w:pPr>
        <w:rPr>
          <w:rFonts w:ascii="Verdana" w:hAnsi="Verdana"/>
        </w:rPr>
      </w:pPr>
      <w:r w:rsidRPr="00A66BD3">
        <w:rPr>
          <w:rFonts w:ascii="Verdana" w:hAnsi="Verdana"/>
        </w:rPr>
        <w:t xml:space="preserve">For the parts of the exercises that do not require you to write a script, put your answers in a PDF or text file numbered appropriately, and call that file “Unit1answers.pdf” or “Unit1answers.txt” respectively. For the parts of the exercises that do require scripts, create plain text files to hold your script, and name the file containing your script as indicated in the problem instructions. </w:t>
      </w:r>
    </w:p>
    <w:p w14:paraId="0A60DD39" w14:textId="77777777" w:rsidR="00A66BD3" w:rsidRPr="00A66BD3" w:rsidRDefault="00A66BD3" w:rsidP="00A66BD3">
      <w:pPr>
        <w:spacing w:after="0" w:line="240" w:lineRule="auto"/>
        <w:textAlignment w:val="baseline"/>
        <w:rPr>
          <w:rFonts w:ascii="Verdana" w:eastAsia="Times New Roman" w:hAnsi="Verdana" w:cs="Arial"/>
          <w:color w:val="000000"/>
        </w:rPr>
      </w:pPr>
    </w:p>
    <w:sectPr w:rsidR="00A66BD3" w:rsidRPr="00A66BD3" w:rsidSect="0020324C">
      <w:footerReference w:type="default" r:id="rId14"/>
      <w:headerReference w:type="first" r:id="rId15"/>
      <w:footerReference w:type="first" r:id="rId16"/>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ACC6" w14:textId="77777777" w:rsidR="00EE6453" w:rsidRDefault="00EE6453">
      <w:r>
        <w:separator/>
      </w:r>
    </w:p>
  </w:endnote>
  <w:endnote w:type="continuationSeparator" w:id="0">
    <w:p w14:paraId="5FC0E4FA" w14:textId="77777777" w:rsidR="00EE6453" w:rsidRDefault="00EE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7E0B" w14:textId="77777777" w:rsidR="00C05FE3" w:rsidRDefault="00C0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ED0B" w14:textId="77777777" w:rsidR="00A66BD3" w:rsidRDefault="00EE6453" w:rsidP="000A4BDE">
    <w:pPr>
      <w:pStyle w:val="Footer"/>
      <w:spacing w:after="0" w:line="240" w:lineRule="auto"/>
      <w:jc w:val="right"/>
      <w:rPr>
        <w:sz w:val="14"/>
      </w:rPr>
    </w:pPr>
    <w:r>
      <w:rPr>
        <w:sz w:val="14"/>
      </w:rPr>
      <w:pict w14:anchorId="3DD1ADA2">
        <v:rect id="_x0000_i1025" style="width:479pt;height:1pt" o:hralign="center" o:hrstd="t" o:hrnoshade="t" o:hr="t" fillcolor="#1cade4 [3204]" stroked="f"/>
      </w:pict>
    </w:r>
    <w:r w:rsidR="00A66BD3">
      <w:rPr>
        <w:sz w:val="14"/>
      </w:rPr>
      <w:tab/>
      <w:t xml:space="preserve"> </w:t>
    </w:r>
    <w:r w:rsidR="00A66BD3" w:rsidRPr="00A517CC">
      <w:rPr>
        <w:sz w:val="14"/>
      </w:rPr>
      <w:t xml:space="preserve">Page | </w:t>
    </w:r>
    <w:r w:rsidR="00A66BD3" w:rsidRPr="00A517CC">
      <w:rPr>
        <w:sz w:val="14"/>
      </w:rPr>
      <w:fldChar w:fldCharType="begin"/>
    </w:r>
    <w:r w:rsidR="00A66BD3" w:rsidRPr="00A517CC">
      <w:rPr>
        <w:sz w:val="14"/>
      </w:rPr>
      <w:instrText xml:space="preserve"> PAGE   \* MERGEFORMAT </w:instrText>
    </w:r>
    <w:r w:rsidR="00A66BD3" w:rsidRPr="00A517CC">
      <w:rPr>
        <w:sz w:val="14"/>
      </w:rPr>
      <w:fldChar w:fldCharType="separate"/>
    </w:r>
    <w:r w:rsidR="00C05FE3">
      <w:rPr>
        <w:noProof/>
        <w:sz w:val="14"/>
      </w:rPr>
      <w:t>2</w:t>
    </w:r>
    <w:r w:rsidR="00A66BD3" w:rsidRPr="00A517CC">
      <w:rPr>
        <w:noProof/>
        <w:sz w:val="14"/>
      </w:rPr>
      <w:fldChar w:fldCharType="end"/>
    </w:r>
    <w:r w:rsidR="00A66BD3">
      <w:rPr>
        <w:sz w:val="14"/>
      </w:rPr>
      <w:t xml:space="preserve"> </w:t>
    </w:r>
  </w:p>
  <w:p w14:paraId="2F36B0F7" w14:textId="3D41D9EE" w:rsidR="00A66BD3" w:rsidRPr="00C05FE3" w:rsidRDefault="00C05FE3" w:rsidP="00C05FE3">
    <w:pPr>
      <w:pStyle w:val="Footer"/>
      <w:spacing w:after="0" w:line="240" w:lineRule="auto"/>
      <w:rPr>
        <w:rFonts w:cs="Calibri"/>
        <w:sz w:val="24"/>
        <w:szCs w:val="24"/>
      </w:rPr>
    </w:pPr>
    <w:r>
      <w:rPr>
        <w:noProof/>
        <w:sz w:val="14"/>
      </w:rPr>
      <w:drawing>
        <wp:inline distT="0" distB="0" distL="0" distR="0" wp14:anchorId="3DF6225C" wp14:editId="2691055B">
          <wp:extent cx="677545" cy="238680"/>
          <wp:effectExtent l="0" t="0" r="0" b="9525"/>
          <wp:docPr id="9" name="Picture 9"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143B" w14:textId="77777777" w:rsidR="00A66BD3" w:rsidRDefault="00EE6453" w:rsidP="00D40DB9">
    <w:pPr>
      <w:pStyle w:val="Footer"/>
      <w:spacing w:after="0" w:line="240" w:lineRule="auto"/>
      <w:jc w:val="right"/>
      <w:rPr>
        <w:sz w:val="14"/>
      </w:rPr>
    </w:pPr>
    <w:r>
      <w:rPr>
        <w:sz w:val="14"/>
      </w:rPr>
      <w:pict w14:anchorId="2FFEE71C">
        <v:rect id="_x0000_i1026" style="width:479pt;height:1pt" o:hralign="center" o:hrstd="t" o:hrnoshade="t" o:hr="t" fillcolor="#1cade4 [3204]" stroked="f"/>
      </w:pict>
    </w:r>
    <w:r w:rsidR="00A66BD3">
      <w:rPr>
        <w:sz w:val="14"/>
      </w:rPr>
      <w:tab/>
      <w:t xml:space="preserve"> </w:t>
    </w:r>
    <w:r w:rsidR="00A66BD3" w:rsidRPr="00A517CC">
      <w:rPr>
        <w:sz w:val="14"/>
      </w:rPr>
      <w:t xml:space="preserve">Page | </w:t>
    </w:r>
    <w:r w:rsidR="00A66BD3" w:rsidRPr="00A517CC">
      <w:rPr>
        <w:sz w:val="14"/>
      </w:rPr>
      <w:fldChar w:fldCharType="begin"/>
    </w:r>
    <w:r w:rsidR="00A66BD3" w:rsidRPr="00A517CC">
      <w:rPr>
        <w:sz w:val="14"/>
      </w:rPr>
      <w:instrText xml:space="preserve"> PAGE   \* MERGEFORMAT </w:instrText>
    </w:r>
    <w:r w:rsidR="00A66BD3" w:rsidRPr="00A517CC">
      <w:rPr>
        <w:sz w:val="14"/>
      </w:rPr>
      <w:fldChar w:fldCharType="separate"/>
    </w:r>
    <w:r w:rsidR="00C05FE3">
      <w:rPr>
        <w:noProof/>
        <w:sz w:val="14"/>
      </w:rPr>
      <w:t>1</w:t>
    </w:r>
    <w:r w:rsidR="00A66BD3" w:rsidRPr="00A517CC">
      <w:rPr>
        <w:noProof/>
        <w:sz w:val="14"/>
      </w:rPr>
      <w:fldChar w:fldCharType="end"/>
    </w:r>
    <w:r w:rsidR="00A66BD3">
      <w:rPr>
        <w:sz w:val="14"/>
      </w:rPr>
      <w:t xml:space="preserve"> </w:t>
    </w:r>
  </w:p>
  <w:p w14:paraId="7338C2FE" w14:textId="57255720" w:rsidR="00A66BD3" w:rsidRPr="00C05FE3" w:rsidRDefault="00C05FE3" w:rsidP="00C05FE3">
    <w:pPr>
      <w:pStyle w:val="Footer"/>
      <w:spacing w:after="0" w:line="240" w:lineRule="auto"/>
      <w:rPr>
        <w:rFonts w:cs="Calibri"/>
        <w:sz w:val="24"/>
        <w:szCs w:val="24"/>
      </w:rPr>
    </w:pPr>
    <w:r>
      <w:rPr>
        <w:noProof/>
        <w:sz w:val="14"/>
      </w:rPr>
      <w:drawing>
        <wp:inline distT="0" distB="0" distL="0" distR="0" wp14:anchorId="17D10FE8" wp14:editId="4A5BE656">
          <wp:extent cx="677545" cy="238680"/>
          <wp:effectExtent l="0" t="0" r="0" b="9525"/>
          <wp:docPr id="8" name="Picture 8"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0A37" w14:textId="77777777" w:rsidR="00A7799E" w:rsidRDefault="00EE6453" w:rsidP="000A4BDE">
    <w:pPr>
      <w:pStyle w:val="Footer"/>
      <w:spacing w:after="0" w:line="240" w:lineRule="auto"/>
      <w:jc w:val="right"/>
      <w:rPr>
        <w:sz w:val="14"/>
      </w:rPr>
    </w:pPr>
    <w:r>
      <w:rPr>
        <w:sz w:val="14"/>
      </w:rPr>
      <w:pict w14:anchorId="3AE98988">
        <v:rect id="_x0000_i1027"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C05FE3">
      <w:rPr>
        <w:noProof/>
        <w:sz w:val="14"/>
      </w:rPr>
      <w:t>4</w:t>
    </w:r>
    <w:r w:rsidR="00A7799E" w:rsidRPr="00A517CC">
      <w:rPr>
        <w:noProof/>
        <w:sz w:val="14"/>
      </w:rPr>
      <w:fldChar w:fldCharType="end"/>
    </w:r>
    <w:r w:rsidR="00A7799E">
      <w:rPr>
        <w:sz w:val="14"/>
      </w:rPr>
      <w:t xml:space="preserve"> </w:t>
    </w:r>
  </w:p>
  <w:p w14:paraId="5F899E3F" w14:textId="4903E842" w:rsidR="00EB5F36" w:rsidRPr="00C05FE3" w:rsidRDefault="00C05FE3" w:rsidP="00C05FE3">
    <w:pPr>
      <w:pStyle w:val="Footer"/>
      <w:spacing w:after="0" w:line="240" w:lineRule="auto"/>
      <w:rPr>
        <w:rFonts w:cs="Calibri"/>
        <w:sz w:val="24"/>
        <w:szCs w:val="24"/>
      </w:rPr>
    </w:pPr>
    <w:r>
      <w:rPr>
        <w:noProof/>
        <w:sz w:val="14"/>
      </w:rPr>
      <w:drawing>
        <wp:inline distT="0" distB="0" distL="0" distR="0" wp14:anchorId="6C4D7A4F" wp14:editId="735A071B">
          <wp:extent cx="677545" cy="238680"/>
          <wp:effectExtent l="0" t="0" r="0" b="9525"/>
          <wp:docPr id="10" name="Picture 10"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E95A" w14:textId="77777777" w:rsidR="00D40DB9" w:rsidRDefault="00EE6453" w:rsidP="00D40DB9">
    <w:pPr>
      <w:pStyle w:val="Footer"/>
      <w:spacing w:after="0" w:line="240" w:lineRule="auto"/>
      <w:jc w:val="right"/>
      <w:rPr>
        <w:sz w:val="14"/>
      </w:rPr>
    </w:pPr>
    <w:r>
      <w:rPr>
        <w:sz w:val="14"/>
      </w:rPr>
      <w:pict w14:anchorId="6051F109">
        <v:rect id="_x0000_i1028"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C05FE3">
      <w:rPr>
        <w:noProof/>
        <w:sz w:val="14"/>
      </w:rPr>
      <w:t>3</w:t>
    </w:r>
    <w:r w:rsidR="00D40DB9" w:rsidRPr="00A517CC">
      <w:rPr>
        <w:noProof/>
        <w:sz w:val="14"/>
      </w:rPr>
      <w:fldChar w:fldCharType="end"/>
    </w:r>
    <w:r w:rsidR="00D40DB9">
      <w:rPr>
        <w:sz w:val="14"/>
      </w:rPr>
      <w:t xml:space="preserve"> </w:t>
    </w:r>
  </w:p>
  <w:p w14:paraId="000F06DA" w14:textId="799F58FE" w:rsidR="00D40DB9" w:rsidRPr="00C05FE3" w:rsidRDefault="00C05FE3" w:rsidP="00C05FE3">
    <w:pPr>
      <w:pStyle w:val="Footer"/>
      <w:spacing w:after="0" w:line="240" w:lineRule="auto"/>
      <w:rPr>
        <w:rFonts w:cs="Calibri"/>
        <w:sz w:val="24"/>
        <w:szCs w:val="24"/>
      </w:rPr>
    </w:pPr>
    <w:r>
      <w:rPr>
        <w:noProof/>
        <w:sz w:val="14"/>
      </w:rPr>
      <w:drawing>
        <wp:inline distT="0" distB="0" distL="0" distR="0" wp14:anchorId="756685B9" wp14:editId="792509BB">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FE01" w14:textId="77777777" w:rsidR="00EE6453" w:rsidRDefault="00EE6453">
      <w:r>
        <w:separator/>
      </w:r>
    </w:p>
  </w:footnote>
  <w:footnote w:type="continuationSeparator" w:id="0">
    <w:p w14:paraId="02F65203" w14:textId="77777777" w:rsidR="00EE6453" w:rsidRDefault="00EE6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E280" w14:textId="77777777" w:rsidR="00C05FE3" w:rsidRDefault="00C05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CA7D" w14:textId="77777777" w:rsidR="00C05FE3" w:rsidRDefault="00C05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BBB1" w14:textId="68DF336B" w:rsidR="00A66BD3" w:rsidRPr="00C05FE3" w:rsidRDefault="00C05FE3" w:rsidP="00C05FE3">
    <w:pPr>
      <w:pStyle w:val="Header"/>
      <w:tabs>
        <w:tab w:val="clear" w:pos="4680"/>
        <w:tab w:val="clear" w:pos="9360"/>
        <w:tab w:val="left" w:pos="6120"/>
      </w:tabs>
      <w:ind w:left="-720"/>
      <w:jc w:val="both"/>
    </w:pPr>
    <w:r>
      <w:rPr>
        <w:noProof/>
      </w:rPr>
      <w:drawing>
        <wp:inline distT="0" distB="0" distL="0" distR="0" wp14:anchorId="1553D949" wp14:editId="4CC37A0B">
          <wp:extent cx="876300" cy="876300"/>
          <wp:effectExtent l="0" t="0" r="0" b="0"/>
          <wp:docPr id="6" name="Picture 6"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022DDE81" wp14:editId="34BD9A8F">
          <wp:extent cx="828675" cy="838200"/>
          <wp:effectExtent l="0" t="0" r="9525" b="0"/>
          <wp:docPr id="7" name="Picture 7"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44FE" w14:textId="35F20884" w:rsidR="0020324C" w:rsidRPr="0020324C" w:rsidRDefault="0020324C" w:rsidP="0020324C">
    <w:pPr>
      <w:pStyle w:val="Header"/>
      <w:tabs>
        <w:tab w:val="clear" w:pos="4680"/>
        <w:tab w:val="clear" w:pos="9360"/>
        <w:tab w:val="left" w:pos="6120"/>
      </w:tabs>
      <w:ind w:left="-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B4642"/>
    <w:multiLevelType w:val="hybridMultilevel"/>
    <w:tmpl w:val="5026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C46B1"/>
    <w:multiLevelType w:val="hybridMultilevel"/>
    <w:tmpl w:val="57FE2042"/>
    <w:lvl w:ilvl="0" w:tplc="792ACE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F13C3"/>
    <w:multiLevelType w:val="hybridMultilevel"/>
    <w:tmpl w:val="903840C4"/>
    <w:lvl w:ilvl="0" w:tplc="1474247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20419"/>
    <w:multiLevelType w:val="hybridMultilevel"/>
    <w:tmpl w:val="BD1A4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80DEB"/>
    <w:multiLevelType w:val="hybridMultilevel"/>
    <w:tmpl w:val="612A2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3C6795D"/>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8"/>
  </w:num>
  <w:num w:numId="4">
    <w:abstractNumId w:val="10"/>
  </w:num>
  <w:num w:numId="5">
    <w:abstractNumId w:val="6"/>
  </w:num>
  <w:num w:numId="6">
    <w:abstractNumId w:val="8"/>
  </w:num>
  <w:num w:numId="7">
    <w:abstractNumId w:val="19"/>
  </w:num>
  <w:num w:numId="8">
    <w:abstractNumId w:val="0"/>
  </w:num>
  <w:num w:numId="9">
    <w:abstractNumId w:val="4"/>
  </w:num>
  <w:num w:numId="10">
    <w:abstractNumId w:val="9"/>
  </w:num>
  <w:num w:numId="11">
    <w:abstractNumId w:val="5"/>
  </w:num>
  <w:num w:numId="12">
    <w:abstractNumId w:val="1"/>
  </w:num>
  <w:num w:numId="13">
    <w:abstractNumId w:val="3"/>
  </w:num>
  <w:num w:numId="14">
    <w:abstractNumId w:val="2"/>
  </w:num>
  <w:num w:numId="15">
    <w:abstractNumId w:val="7"/>
  </w:num>
  <w:num w:numId="16">
    <w:abstractNumId w:val="21"/>
  </w:num>
  <w:num w:numId="17">
    <w:abstractNumId w:val="16"/>
  </w:num>
  <w:num w:numId="18">
    <w:abstractNumId w:val="20"/>
  </w:num>
  <w:num w:numId="19">
    <w:abstractNumId w:val="12"/>
  </w:num>
  <w:num w:numId="20">
    <w:abstractNumId w:val="1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52C0B"/>
    <w:rsid w:val="000A4BDE"/>
    <w:rsid w:val="000B5A6D"/>
    <w:rsid w:val="001032FE"/>
    <w:rsid w:val="00105443"/>
    <w:rsid w:val="00116BA9"/>
    <w:rsid w:val="00124703"/>
    <w:rsid w:val="00130D1B"/>
    <w:rsid w:val="00147172"/>
    <w:rsid w:val="00150662"/>
    <w:rsid w:val="001A5AC0"/>
    <w:rsid w:val="001A5BEC"/>
    <w:rsid w:val="001E344B"/>
    <w:rsid w:val="001E68C2"/>
    <w:rsid w:val="001F200E"/>
    <w:rsid w:val="001F75AE"/>
    <w:rsid w:val="0020324C"/>
    <w:rsid w:val="00272EC4"/>
    <w:rsid w:val="0027767D"/>
    <w:rsid w:val="002872B1"/>
    <w:rsid w:val="002C4B43"/>
    <w:rsid w:val="002E5581"/>
    <w:rsid w:val="002E7E76"/>
    <w:rsid w:val="002F2CEF"/>
    <w:rsid w:val="003066F9"/>
    <w:rsid w:val="00313533"/>
    <w:rsid w:val="003260AF"/>
    <w:rsid w:val="00326299"/>
    <w:rsid w:val="0032640A"/>
    <w:rsid w:val="00347B71"/>
    <w:rsid w:val="00362830"/>
    <w:rsid w:val="00375C79"/>
    <w:rsid w:val="003902F3"/>
    <w:rsid w:val="003A487C"/>
    <w:rsid w:val="003B1788"/>
    <w:rsid w:val="003B65E6"/>
    <w:rsid w:val="003C4E7E"/>
    <w:rsid w:val="003C57A9"/>
    <w:rsid w:val="00416831"/>
    <w:rsid w:val="00452F02"/>
    <w:rsid w:val="004647D7"/>
    <w:rsid w:val="00482B1E"/>
    <w:rsid w:val="00497673"/>
    <w:rsid w:val="004C381D"/>
    <w:rsid w:val="0051152D"/>
    <w:rsid w:val="005246B6"/>
    <w:rsid w:val="005362D2"/>
    <w:rsid w:val="0056000D"/>
    <w:rsid w:val="00567EC1"/>
    <w:rsid w:val="00576901"/>
    <w:rsid w:val="005B17AF"/>
    <w:rsid w:val="00606E2D"/>
    <w:rsid w:val="00620D89"/>
    <w:rsid w:val="0063086D"/>
    <w:rsid w:val="00646231"/>
    <w:rsid w:val="00656ECB"/>
    <w:rsid w:val="00714366"/>
    <w:rsid w:val="00722B8F"/>
    <w:rsid w:val="0074762E"/>
    <w:rsid w:val="00751B0B"/>
    <w:rsid w:val="00762711"/>
    <w:rsid w:val="00765A4B"/>
    <w:rsid w:val="00777FD3"/>
    <w:rsid w:val="00787289"/>
    <w:rsid w:val="007A0744"/>
    <w:rsid w:val="007B5098"/>
    <w:rsid w:val="007F5D5F"/>
    <w:rsid w:val="008114FF"/>
    <w:rsid w:val="00833115"/>
    <w:rsid w:val="00837E94"/>
    <w:rsid w:val="0086411A"/>
    <w:rsid w:val="008B58DB"/>
    <w:rsid w:val="008B5D7F"/>
    <w:rsid w:val="008C72D2"/>
    <w:rsid w:val="008C7E92"/>
    <w:rsid w:val="008D5430"/>
    <w:rsid w:val="008D7686"/>
    <w:rsid w:val="008E350B"/>
    <w:rsid w:val="0092482E"/>
    <w:rsid w:val="00935BAB"/>
    <w:rsid w:val="0097034B"/>
    <w:rsid w:val="009C7CFB"/>
    <w:rsid w:val="009E2ED7"/>
    <w:rsid w:val="00A1361B"/>
    <w:rsid w:val="00A23A48"/>
    <w:rsid w:val="00A36DB4"/>
    <w:rsid w:val="00A517CC"/>
    <w:rsid w:val="00A565F1"/>
    <w:rsid w:val="00A66BD3"/>
    <w:rsid w:val="00A7799E"/>
    <w:rsid w:val="00AE277F"/>
    <w:rsid w:val="00B10FD5"/>
    <w:rsid w:val="00B11EB6"/>
    <w:rsid w:val="00B1290F"/>
    <w:rsid w:val="00B64B6D"/>
    <w:rsid w:val="00B71E53"/>
    <w:rsid w:val="00B750D4"/>
    <w:rsid w:val="00B85F9E"/>
    <w:rsid w:val="00BA6B8E"/>
    <w:rsid w:val="00BC3835"/>
    <w:rsid w:val="00BD0321"/>
    <w:rsid w:val="00C05FE3"/>
    <w:rsid w:val="00C16691"/>
    <w:rsid w:val="00C545C2"/>
    <w:rsid w:val="00C74E97"/>
    <w:rsid w:val="00CA2892"/>
    <w:rsid w:val="00CC0DF2"/>
    <w:rsid w:val="00CD220D"/>
    <w:rsid w:val="00CD551A"/>
    <w:rsid w:val="00D07D29"/>
    <w:rsid w:val="00D20D97"/>
    <w:rsid w:val="00D40DB9"/>
    <w:rsid w:val="00D43788"/>
    <w:rsid w:val="00DA2607"/>
    <w:rsid w:val="00DC0C38"/>
    <w:rsid w:val="00DD7965"/>
    <w:rsid w:val="00DF2652"/>
    <w:rsid w:val="00E314A3"/>
    <w:rsid w:val="00E6522C"/>
    <w:rsid w:val="00EB4C8E"/>
    <w:rsid w:val="00EB5F36"/>
    <w:rsid w:val="00EC0B73"/>
    <w:rsid w:val="00ED65F5"/>
    <w:rsid w:val="00EE1317"/>
    <w:rsid w:val="00EE6453"/>
    <w:rsid w:val="00F260F3"/>
    <w:rsid w:val="00F5575C"/>
    <w:rsid w:val="00F652FA"/>
    <w:rsid w:val="00FB61ED"/>
    <w:rsid w:val="00FC41F9"/>
    <w:rsid w:val="00FE1457"/>
    <w:rsid w:val="00FE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C982"/>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C1669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C16691"/>
    <w:rPr>
      <w:rFonts w:asciiTheme="majorHAnsi" w:eastAsia="Calibri" w:hAnsiTheme="majorHAnsi" w:cs="Times New Roman"/>
      <w:b/>
      <w:caps/>
      <w:spacing w:val="15"/>
      <w:sz w:val="22"/>
      <w:szCs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576901"/>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576901"/>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5CE7-D5C2-4BE9-BC23-C3F02917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231</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Elder, Austin</cp:lastModifiedBy>
  <cp:revision>21</cp:revision>
  <dcterms:created xsi:type="dcterms:W3CDTF">2018-06-05T16:11:00Z</dcterms:created>
  <dcterms:modified xsi:type="dcterms:W3CDTF">2021-04-19T23:25:00Z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